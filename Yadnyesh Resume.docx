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08B8E8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9FCCAE5" w14:textId="1060A6C6" w:rsidR="001B2ABD" w:rsidRDefault="00CE0AA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B46A303" wp14:editId="124FA510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-2612390</wp:posOffset>
                  </wp:positionV>
                  <wp:extent cx="1786890" cy="2270760"/>
                  <wp:effectExtent l="19050" t="0" r="22860" b="662940"/>
                  <wp:wrapSquare wrapText="bothSides"/>
                  <wp:docPr id="588955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55564" name="Picture 58895556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22707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20081D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5E8E72" w14:textId="70C3CC12" w:rsidR="001B2ABD" w:rsidRDefault="00F70434" w:rsidP="001B2ABD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59264" behindDoc="0" locked="0" layoutInCell="1" allowOverlap="1" wp14:anchorId="59C10B5F" wp14:editId="22255665">
                      <wp:simplePos x="0" y="0"/>
                      <wp:positionH relativeFrom="page">
                        <wp:posOffset>311150</wp:posOffset>
                      </wp:positionH>
                      <wp:positionV relativeFrom="paragraph">
                        <wp:posOffset>-1809750</wp:posOffset>
                      </wp:positionV>
                      <wp:extent cx="3797300" cy="1517650"/>
                      <wp:effectExtent l="0" t="0" r="0" b="6350"/>
                      <wp:wrapTopAndBottom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0" cy="151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8583AE" w14:textId="254B1C16" w:rsidR="003C75FA" w:rsidRDefault="003C75FA" w:rsidP="003C75FA">
                                  <w:pPr>
                                    <w:pBdr>
                                      <w:top w:val="single" w:sz="24" w:space="8" w:color="94B6D2" w:themeColor="accent1"/>
                                      <w:bottom w:val="single" w:sz="24" w:space="8" w:color="94B6D2" w:themeColor="accent1"/>
                                    </w:pBd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single"/>
                                      <w:lang w:val="en-IN"/>
                                    </w:rPr>
                                  </w:pPr>
                                  <w:r w:rsidRPr="005F0F73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thick"/>
                                      <w:lang w:val="en-IN"/>
                                    </w:rPr>
                                    <w:t xml:space="preserve">CAREER </w:t>
                                  </w:r>
                                  <w:proofErr w:type="gramStart"/>
                                  <w:r w:rsidRPr="005F0F73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thick"/>
                                      <w:lang w:val="en-IN"/>
                                    </w:rPr>
                                    <w:t>OBJECTIVE</w:t>
                                  </w:r>
                                  <w:r w:rsidR="005F0F73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single"/>
                                      <w:lang w:val="en-IN"/>
                                    </w:rPr>
                                    <w:t xml:space="preserve"> </w:t>
                                  </w:r>
                                  <w:r w:rsidRPr="003C75FA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single"/>
                                      <w:lang w:val="en-IN"/>
                                    </w:rPr>
                                    <w:t>:</w:t>
                                  </w:r>
                                  <w:proofErr w:type="gramEnd"/>
                                  <w:r w:rsidR="005F0F73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single"/>
                                      <w:lang w:val="en-IN"/>
                                    </w:rPr>
                                    <w:t xml:space="preserve"> </w:t>
                                  </w:r>
                                  <w:r w:rsidRPr="003C75FA"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u w:val="single"/>
                                      <w:lang w:val="en-IN"/>
                                    </w:rPr>
                                    <w:t>-</w:t>
                                  </w:r>
                                </w:p>
                                <w:p w14:paraId="7D30D43F" w14:textId="77777777" w:rsidR="005F0F73" w:rsidRPr="005F0F73" w:rsidRDefault="005F0F73" w:rsidP="003C75FA">
                                  <w:pPr>
                                    <w:pBdr>
                                      <w:top w:val="single" w:sz="24" w:space="8" w:color="94B6D2" w:themeColor="accent1"/>
                                      <w:bottom w:val="single" w:sz="24" w:space="8" w:color="94B6D2" w:themeColor="accent1"/>
                                    </w:pBdr>
                                    <w:rPr>
                                      <w:b/>
                                      <w:bCs/>
                                      <w:color w:val="548AB7" w:themeColor="accent1" w:themeShade="BF"/>
                                      <w:sz w:val="24"/>
                                      <w:lang w:val="en-IN"/>
                                    </w:rPr>
                                  </w:pPr>
                                </w:p>
                                <w:p w14:paraId="6B873C3D" w14:textId="7D1205D7" w:rsidR="00F70434" w:rsidRPr="003C75FA" w:rsidRDefault="003C75FA" w:rsidP="003C75FA">
                                  <w:pPr>
                                    <w:pBdr>
                                      <w:top w:val="single" w:sz="24" w:space="8" w:color="94B6D2" w:themeColor="accent1"/>
                                      <w:bottom w:val="single" w:sz="24" w:space="8" w:color="94B6D2" w:themeColor="accent1"/>
                                    </w:pBdr>
                                    <w:ind w:firstLine="720"/>
                                    <w:rPr>
                                      <w:color w:val="548AB7" w:themeColor="accent1" w:themeShade="BF"/>
                                      <w:sz w:val="24"/>
                                      <w:lang w:val="en-IN"/>
                                    </w:rPr>
                                  </w:pPr>
                                  <w:r w:rsidRPr="003C75FA">
                                    <w:rPr>
                                      <w:i/>
                                      <w:iCs/>
                                      <w:color w:val="94B6D2" w:themeColor="accent1"/>
                                      <w:sz w:val="24"/>
                                      <w:lang w:val="en-IN"/>
                                    </w:rPr>
                                    <w:t xml:space="preserve"> </w:t>
                                  </w:r>
                                  <w:r w:rsidRPr="003C75FA">
                                    <w:rPr>
                                      <w:color w:val="548AB7" w:themeColor="accent1" w:themeShade="BF"/>
                                      <w:sz w:val="24"/>
                                      <w:lang w:val="en-IN"/>
                                    </w:rPr>
                                    <w:t>To take up a challenging career in the Industry Where I can contribute to the best of my skills and efforts for the growth of company and expand my horizons.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10B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.5pt;margin-top:-142.5pt;width:299pt;height:119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" filled="f" stroked="f">
                      <v:textbox>
                        <w:txbxContent>
                          <w:p w14:paraId="1A8583AE" w14:textId="254B1C16" w:rsidR="003C75FA" w:rsidRDefault="003C75FA" w:rsidP="003C75FA">
                            <w:pPr>
                              <w:pBdr>
                                <w:top w:val="single" w:sz="24" w:space="8" w:color="94B6D2" w:themeColor="accent1"/>
                                <w:bottom w:val="single" w:sz="24" w:space="8" w:color="94B6D2" w:themeColor="accent1"/>
                              </w:pBdr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single"/>
                                <w:lang w:val="en-IN"/>
                              </w:rPr>
                            </w:pPr>
                            <w:r w:rsidRPr="005F0F73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thick"/>
                                <w:lang w:val="en-IN"/>
                              </w:rPr>
                              <w:t xml:space="preserve">CAREER </w:t>
                            </w:r>
                            <w:proofErr w:type="gramStart"/>
                            <w:r w:rsidRPr="005F0F73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thick"/>
                                <w:lang w:val="en-IN"/>
                              </w:rPr>
                              <w:t>OBJECTIVE</w:t>
                            </w:r>
                            <w:r w:rsidR="005F0F73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Pr="003C75FA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single"/>
                                <w:lang w:val="en-IN"/>
                              </w:rPr>
                              <w:t>:</w:t>
                            </w:r>
                            <w:proofErr w:type="gramEnd"/>
                            <w:r w:rsidR="005F0F73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single"/>
                                <w:lang w:val="en-IN"/>
                              </w:rPr>
                              <w:t xml:space="preserve"> </w:t>
                            </w:r>
                            <w:r w:rsidRPr="003C75FA"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u w:val="single"/>
                                <w:lang w:val="en-IN"/>
                              </w:rPr>
                              <w:t>-</w:t>
                            </w:r>
                          </w:p>
                          <w:p w14:paraId="7D30D43F" w14:textId="77777777" w:rsidR="005F0F73" w:rsidRPr="005F0F73" w:rsidRDefault="005F0F73" w:rsidP="003C75FA">
                            <w:pPr>
                              <w:pBdr>
                                <w:top w:val="single" w:sz="24" w:space="8" w:color="94B6D2" w:themeColor="accent1"/>
                                <w:bottom w:val="single" w:sz="24" w:space="8" w:color="94B6D2" w:themeColor="accent1"/>
                              </w:pBdr>
                              <w:rPr>
                                <w:b/>
                                <w:bCs/>
                                <w:color w:val="548AB7" w:themeColor="accent1" w:themeShade="BF"/>
                                <w:sz w:val="24"/>
                                <w:lang w:val="en-IN"/>
                              </w:rPr>
                            </w:pPr>
                          </w:p>
                          <w:p w14:paraId="6B873C3D" w14:textId="7D1205D7" w:rsidR="00F70434" w:rsidRPr="003C75FA" w:rsidRDefault="003C75FA" w:rsidP="003C75FA">
                            <w:pPr>
                              <w:pBdr>
                                <w:top w:val="single" w:sz="24" w:space="8" w:color="94B6D2" w:themeColor="accent1"/>
                                <w:bottom w:val="single" w:sz="24" w:space="8" w:color="94B6D2" w:themeColor="accent1"/>
                              </w:pBdr>
                              <w:ind w:firstLine="720"/>
                              <w:rPr>
                                <w:color w:val="548AB7" w:themeColor="accent1" w:themeShade="BF"/>
                                <w:sz w:val="24"/>
                                <w:lang w:val="en-IN"/>
                              </w:rPr>
                            </w:pPr>
                            <w:r w:rsidRPr="003C75FA">
                              <w:rPr>
                                <w:i/>
                                <w:iCs/>
                                <w:color w:val="94B6D2" w:themeColor="accent1"/>
                                <w:sz w:val="24"/>
                                <w:lang w:val="en-IN"/>
                              </w:rPr>
                              <w:t xml:space="preserve"> </w:t>
                            </w:r>
                            <w:r w:rsidRPr="003C75FA">
                              <w:rPr>
                                <w:color w:val="548AB7" w:themeColor="accent1" w:themeShade="BF"/>
                                <w:sz w:val="24"/>
                                <w:lang w:val="en-IN"/>
                              </w:rPr>
                              <w:t>To take up a challenging career in the Industry Where I can contribute to the best of my skills and efforts for the growth of company and expand my horizons.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</w:tc>
      </w:tr>
      <w:tr w:rsidR="001B2ABD" w14:paraId="4BEDB277" w14:textId="77777777" w:rsidTr="001B2ABD">
        <w:tc>
          <w:tcPr>
            <w:tcW w:w="3600" w:type="dxa"/>
          </w:tcPr>
          <w:p w14:paraId="6C325257" w14:textId="130CD57C" w:rsidR="00CE0AAE" w:rsidRPr="00CE0AAE" w:rsidRDefault="0035192D" w:rsidP="00CE0AAE">
            <w:pPr>
              <w:pStyle w:val="Heading3"/>
            </w:pPr>
            <w:r>
              <w:t>PROFIL</w:t>
            </w:r>
            <w:r w:rsidR="00CE0AAE">
              <w:t>e</w:t>
            </w:r>
          </w:p>
          <w:p w14:paraId="03EFEE82" w14:textId="77777777" w:rsidR="00CE0AAE" w:rsidRDefault="00CE0AAE" w:rsidP="00CE0AAE"/>
          <w:p w14:paraId="0A7F0B26" w14:textId="77777777" w:rsidR="00CE0AAE" w:rsidRPr="00CE0AAE" w:rsidRDefault="00CE0AAE" w:rsidP="00CE0AAE"/>
          <w:p w14:paraId="5F8E2060" w14:textId="77777777" w:rsidR="0072163D" w:rsidRDefault="0072163D" w:rsidP="00F70434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Name :</w:t>
            </w:r>
            <w:proofErr w:type="gramEnd"/>
            <w:r>
              <w:t xml:space="preserve"> Yadnyesh Hemraj Patil</w:t>
            </w:r>
          </w:p>
          <w:p w14:paraId="70243531" w14:textId="390C2C66" w:rsidR="0072163D" w:rsidRDefault="0072163D" w:rsidP="00F70434">
            <w:pPr>
              <w:pStyle w:val="ListParagraph"/>
              <w:numPr>
                <w:ilvl w:val="0"/>
                <w:numId w:val="8"/>
              </w:numPr>
            </w:pPr>
            <w:r>
              <w:t>Address: Moshi,</w:t>
            </w:r>
            <w:r w:rsidR="003C75FA">
              <w:t xml:space="preserve"> </w:t>
            </w:r>
            <w:r>
              <w:t>Pune</w:t>
            </w:r>
          </w:p>
          <w:p w14:paraId="29AACCD5" w14:textId="0D436B54" w:rsidR="005F0F73" w:rsidRDefault="0072163D" w:rsidP="005F0F73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t>Branch :</w:t>
            </w:r>
            <w:proofErr w:type="gramEnd"/>
            <w:r>
              <w:t xml:space="preserve"> E&amp;TC</w:t>
            </w:r>
          </w:p>
          <w:p w14:paraId="6E792B03" w14:textId="1CBD8498" w:rsidR="005F0F73" w:rsidRDefault="005F0F73" w:rsidP="005F0F73"/>
          <w:p w14:paraId="2D946C13" w14:textId="3202D8DD" w:rsidR="005F0F73" w:rsidRDefault="005F0F73" w:rsidP="005F0F73"/>
          <w:p w14:paraId="0F427CA2" w14:textId="77777777" w:rsidR="005F0F73" w:rsidRDefault="005F0F73" w:rsidP="005F0F73"/>
          <w:p w14:paraId="59187694" w14:textId="18B96E23" w:rsidR="00036450" w:rsidRDefault="0072163D" w:rsidP="00036450">
            <w:r>
              <w:t xml:space="preserve"> </w:t>
            </w:r>
          </w:p>
          <w:sdt>
            <w:sdtPr>
              <w:id w:val="-1954003311"/>
              <w:placeholder>
                <w:docPart w:val="E0CA71B139B24C94B85B1690947AC352"/>
              </w:placeholder>
              <w:temporary/>
              <w:showingPlcHdr/>
              <w15:appearance w15:val="hidden"/>
            </w:sdtPr>
            <w:sdtContent>
              <w:p w14:paraId="1A89EEC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549E0F545BC4FF79FFD814C96DA53F9"/>
              </w:placeholder>
              <w:temporary/>
              <w:showingPlcHdr/>
              <w15:appearance w15:val="hidden"/>
            </w:sdtPr>
            <w:sdtContent>
              <w:p w14:paraId="3898ED3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342F73A" w14:textId="2DC4E8CF" w:rsidR="004D3011" w:rsidRDefault="00904D24" w:rsidP="004D3011">
            <w:r>
              <w:t>+91 8329099701</w:t>
            </w:r>
          </w:p>
          <w:p w14:paraId="7624265C" w14:textId="77777777" w:rsidR="00E62E73" w:rsidRDefault="00E62E73" w:rsidP="004D3011"/>
          <w:p w14:paraId="7B1340BC" w14:textId="29750C2D" w:rsidR="004D3011" w:rsidRDefault="00904D24" w:rsidP="004D3011">
            <w:r>
              <w:t xml:space="preserve"> EMAIL:</w:t>
            </w:r>
          </w:p>
          <w:p w14:paraId="0A60F623" w14:textId="5F3536F3" w:rsidR="00904D24" w:rsidRDefault="00904D24" w:rsidP="004D3011">
            <w:r>
              <w:t>patilyadnyesh505@gmail.com</w:t>
            </w:r>
          </w:p>
          <w:p w14:paraId="73A7E307" w14:textId="23804DC7" w:rsidR="004D3011" w:rsidRPr="00CE0AAE" w:rsidRDefault="00000000" w:rsidP="00CE0AAE">
            <w:pPr>
              <w:pStyle w:val="Heading3"/>
            </w:pPr>
            <w:sdt>
              <w:sdtPr>
                <w:id w:val="-1444214663"/>
                <w:placeholder>
                  <w:docPart w:val="BB6EF65DD7004F068EC30C1CB290A4F1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Hobbies</w:t>
                </w:r>
              </w:sdtContent>
            </w:sdt>
          </w:p>
          <w:p w14:paraId="7972E7D7" w14:textId="77777777" w:rsidR="00CE0AAE" w:rsidRDefault="00CE0AAE" w:rsidP="00E62E73">
            <w:r>
              <w:t xml:space="preserve">Listening Music </w:t>
            </w:r>
          </w:p>
          <w:p w14:paraId="224ADBF2" w14:textId="08567FD6" w:rsidR="00E62E73" w:rsidRDefault="00E62E73" w:rsidP="00E62E73">
            <w:r>
              <w:t xml:space="preserve">Playing </w:t>
            </w:r>
            <w:proofErr w:type="spellStart"/>
            <w:r>
              <w:t>Tabla</w:t>
            </w:r>
            <w:proofErr w:type="spellEnd"/>
            <w:r>
              <w:t xml:space="preserve"> &amp; Harmonium</w:t>
            </w:r>
          </w:p>
          <w:p w14:paraId="127084E5" w14:textId="32B4A177" w:rsidR="00CE0AAE" w:rsidRDefault="00F70434" w:rsidP="004D3011">
            <w:r>
              <w:t>Gardening</w:t>
            </w:r>
          </w:p>
          <w:p w14:paraId="319B1895" w14:textId="56A31298" w:rsidR="004D3011" w:rsidRPr="004D3011" w:rsidRDefault="00F70434" w:rsidP="004D3011">
            <w:r>
              <w:t>Explore New Things</w:t>
            </w:r>
            <w:r w:rsidR="00E62E73">
              <w:t xml:space="preserve"> </w:t>
            </w:r>
          </w:p>
        </w:tc>
        <w:tc>
          <w:tcPr>
            <w:tcW w:w="720" w:type="dxa"/>
          </w:tcPr>
          <w:p w14:paraId="260AE1A0" w14:textId="1A2AA1FD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A7E7445" w14:textId="27283B35" w:rsidR="001B2ABD" w:rsidRPr="00BC08C5" w:rsidRDefault="00BC08C5" w:rsidP="00036450">
            <w:pPr>
              <w:pStyle w:val="Heading2"/>
              <w:rPr>
                <w:sz w:val="24"/>
                <w:szCs w:val="28"/>
              </w:rPr>
            </w:pPr>
            <w:r w:rsidRPr="00BC08C5">
              <w:rPr>
                <w:sz w:val="24"/>
                <w:szCs w:val="28"/>
              </w:rPr>
              <w:t>yadnyesh hemraj patil</w:t>
            </w:r>
          </w:p>
          <w:p w14:paraId="303F36EF" w14:textId="0E6D2AC0" w:rsidR="00036450" w:rsidRDefault="00BC08C5" w:rsidP="00B359E4">
            <w:pPr>
              <w:pStyle w:val="Heading4"/>
            </w:pPr>
            <w:r>
              <w:t>SECONDARY SCHOOL</w:t>
            </w:r>
          </w:p>
          <w:p w14:paraId="0D0DC6B1" w14:textId="36E40CDB" w:rsidR="00BC08C5" w:rsidRPr="00BC08C5" w:rsidRDefault="00BC08C5" w:rsidP="00BC08C5">
            <w:r>
              <w:t>Nutan Vidya Mandir,</w:t>
            </w:r>
            <w:r w:rsidR="00904D24">
              <w:t xml:space="preserve"> </w:t>
            </w:r>
            <w:proofErr w:type="spellStart"/>
            <w:r>
              <w:t>Deolali</w:t>
            </w:r>
            <w:proofErr w:type="spellEnd"/>
            <w:r>
              <w:t>,</w:t>
            </w:r>
            <w:r w:rsidR="00904D24">
              <w:t xml:space="preserve"> </w:t>
            </w:r>
            <w:proofErr w:type="spellStart"/>
            <w:r>
              <w:t>Bhagur</w:t>
            </w:r>
            <w:proofErr w:type="spellEnd"/>
            <w:r>
              <w:t>,</w:t>
            </w:r>
            <w:r w:rsidR="0035192D">
              <w:t xml:space="preserve"> </w:t>
            </w:r>
            <w:r w:rsidR="00904D24">
              <w:t>Nashik-422502</w:t>
            </w:r>
          </w:p>
          <w:p w14:paraId="0C500AC5" w14:textId="01AA8737" w:rsidR="004D3011" w:rsidRDefault="00904D24" w:rsidP="00904D24">
            <w:pPr>
              <w:pStyle w:val="Date"/>
            </w:pPr>
            <w:r>
              <w:t>[</w:t>
            </w:r>
            <w:r w:rsidR="00BC08C5">
              <w:t>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 w:rsidR="00BC08C5">
              <w:t>2021</w:t>
            </w:r>
            <w:r>
              <w:t>]</w:t>
            </w:r>
          </w:p>
          <w:p w14:paraId="75B9D306" w14:textId="77777777" w:rsidR="00036450" w:rsidRDefault="00036450" w:rsidP="00036450"/>
          <w:p w14:paraId="083F654A" w14:textId="29C590F6" w:rsidR="00036450" w:rsidRDefault="00BC08C5" w:rsidP="00904D24">
            <w:pPr>
              <w:pStyle w:val="Heading4"/>
            </w:pPr>
            <w:r>
              <w:t>BACHELOR</w:t>
            </w:r>
            <w:r w:rsidR="00904D24">
              <w:t xml:space="preserve"> </w:t>
            </w:r>
            <w:r w:rsidR="003C75FA">
              <w:t xml:space="preserve">DEGREE PURSUING </w:t>
            </w:r>
          </w:p>
          <w:p w14:paraId="128CE5C6" w14:textId="0E17C07E" w:rsidR="00904D24" w:rsidRPr="00904D24" w:rsidRDefault="00904D24" w:rsidP="00904D24">
            <w:r>
              <w:t>2022</w:t>
            </w:r>
            <w:r w:rsidR="00F70434">
              <w:t>-Present</w:t>
            </w:r>
          </w:p>
          <w:p w14:paraId="031D7512" w14:textId="0A7550D1" w:rsidR="00036450" w:rsidRDefault="00904D24" w:rsidP="00036450">
            <w:r>
              <w:t xml:space="preserve">Dr. D. Y. Patil Institute </w:t>
            </w:r>
            <w:r w:rsidR="00CE0AAE">
              <w:t>o</w:t>
            </w:r>
            <w:r>
              <w:t>f Technology, Pimpri,</w:t>
            </w:r>
            <w:r w:rsidR="0035192D">
              <w:t xml:space="preserve"> </w:t>
            </w:r>
            <w:r>
              <w:t>Pune-18</w:t>
            </w:r>
          </w:p>
          <w:sdt>
            <w:sdtPr>
              <w:id w:val="1001553383"/>
              <w:placeholder>
                <w:docPart w:val="7B6CF8B83AFD4F899D94E8DBF4D2CA45"/>
              </w:placeholder>
              <w:temporary/>
              <w:showingPlcHdr/>
              <w15:appearance w15:val="hidden"/>
            </w:sdtPr>
            <w:sdtContent>
              <w:p w14:paraId="1C20D4F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5EA4A5E" w14:textId="67E67F83" w:rsidR="00036450" w:rsidRDefault="004F6AD1" w:rsidP="004F6AD1">
            <w:pPr>
              <w:pStyle w:val="Heading4"/>
            </w:pPr>
            <w:r>
              <w:t>FREELANCE PHOTOGRAPHER</w:t>
            </w:r>
          </w:p>
          <w:p w14:paraId="631DEF2F" w14:textId="2ED368F5" w:rsidR="004F6AD1" w:rsidRDefault="004F6AD1" w:rsidP="004F6AD1">
            <w:r>
              <w:t>Self-employed / MARCH 2019-Present</w:t>
            </w:r>
          </w:p>
          <w:p w14:paraId="7F6E3C11" w14:textId="77777777" w:rsidR="004F6AD1" w:rsidRDefault="004F6AD1" w:rsidP="004F6AD1"/>
          <w:p w14:paraId="0595D089" w14:textId="127B658D" w:rsidR="004F6AD1" w:rsidRDefault="004F6AD1" w:rsidP="004F6AD1">
            <w:pPr>
              <w:pStyle w:val="ListParagraph"/>
              <w:numPr>
                <w:ilvl w:val="0"/>
                <w:numId w:val="3"/>
              </w:numPr>
            </w:pPr>
            <w:r>
              <w:t>Take</w:t>
            </w:r>
            <w:r w:rsidR="00A5724D">
              <w:t xml:space="preserve"> High-quality photographs of couple, children and then retouch using Adobe application.</w:t>
            </w:r>
          </w:p>
          <w:p w14:paraId="17A9C179" w14:textId="0563AABE" w:rsidR="004D3011" w:rsidRDefault="00A5724D" w:rsidP="00036450">
            <w:pPr>
              <w:pStyle w:val="ListParagraph"/>
              <w:numPr>
                <w:ilvl w:val="0"/>
                <w:numId w:val="3"/>
              </w:numPr>
            </w:pPr>
            <w:r>
              <w:t>Use digital &amp; film cameras, tripods, lenses to create innovative lighting effect.</w:t>
            </w:r>
          </w:p>
          <w:p w14:paraId="5B99FD1C" w14:textId="77777777" w:rsidR="00EC5549" w:rsidRDefault="00EC5549" w:rsidP="00EC5549">
            <w:pPr>
              <w:pStyle w:val="ListParagraph"/>
            </w:pPr>
          </w:p>
          <w:p w14:paraId="4CF54F5E" w14:textId="67ED78F4" w:rsidR="00A5724D" w:rsidRPr="00A5724D" w:rsidRDefault="00A5724D" w:rsidP="00A5724D">
            <w:pPr>
              <w:pStyle w:val="Heading4"/>
            </w:pPr>
            <w:r>
              <w:t>EVENT PHTOGRAPHY</w:t>
            </w:r>
            <w:r w:rsidR="00EC5549">
              <w:t xml:space="preserve"> AND VIDEO EDITING</w:t>
            </w:r>
            <w:r w:rsidR="004D3011" w:rsidRPr="004D3011">
              <w:t xml:space="preserve"> </w:t>
            </w:r>
            <w:r>
              <w:t xml:space="preserve">[ Team </w:t>
            </w:r>
            <w:proofErr w:type="spellStart"/>
            <w:r>
              <w:t>Devkraft</w:t>
            </w:r>
            <w:proofErr w:type="spellEnd"/>
            <w:r>
              <w:t xml:space="preserve"> and </w:t>
            </w:r>
            <w:proofErr w:type="gramStart"/>
            <w:r>
              <w:t>TES</w:t>
            </w:r>
            <w:r w:rsidR="0035192D">
              <w:t>A</w:t>
            </w:r>
            <w:r>
              <w:t xml:space="preserve"> ]</w:t>
            </w:r>
            <w:proofErr w:type="gramEnd"/>
          </w:p>
          <w:p w14:paraId="702A38B1" w14:textId="7290502C" w:rsidR="004D3011" w:rsidRDefault="00A5724D" w:rsidP="00B359E4">
            <w:pPr>
              <w:pStyle w:val="Date"/>
            </w:pPr>
            <w:r>
              <w:t>AUG 2022</w:t>
            </w:r>
            <w:r w:rsidR="004D3011" w:rsidRPr="004D3011">
              <w:t>–</w:t>
            </w:r>
            <w:r>
              <w:t>Present</w:t>
            </w:r>
          </w:p>
          <w:p w14:paraId="256095E8" w14:textId="77777777" w:rsidR="00EC5549" w:rsidRPr="00EC5549" w:rsidRDefault="00EC5549" w:rsidP="00EC5549"/>
          <w:p w14:paraId="5879883B" w14:textId="4DA49E21" w:rsidR="004D3011" w:rsidRDefault="00EC5549" w:rsidP="00EC5549">
            <w:pPr>
              <w:pStyle w:val="ListParagraph"/>
              <w:numPr>
                <w:ilvl w:val="0"/>
                <w:numId w:val="7"/>
              </w:numPr>
            </w:pPr>
            <w:r>
              <w:t>Capture every moment in live events &amp; functions.</w:t>
            </w:r>
          </w:p>
          <w:p w14:paraId="46524BD3" w14:textId="70A0FE6D" w:rsidR="004D3011" w:rsidRDefault="00EC5549" w:rsidP="005E0635">
            <w:pPr>
              <w:pStyle w:val="ListParagraph"/>
              <w:numPr>
                <w:ilvl w:val="0"/>
                <w:numId w:val="4"/>
              </w:numPr>
            </w:pPr>
            <w:r>
              <w:t xml:space="preserve">Create unique digital effects using </w:t>
            </w:r>
            <w:proofErr w:type="spellStart"/>
            <w:r>
              <w:t>software</w:t>
            </w:r>
            <w:r w:rsidR="005F0F73">
              <w:t>s</w:t>
            </w:r>
            <w:proofErr w:type="spellEnd"/>
            <w:r>
              <w:t xml:space="preserve"> &amp; applications</w:t>
            </w:r>
            <w:r w:rsidR="005E0635">
              <w:t>.</w:t>
            </w:r>
          </w:p>
          <w:p w14:paraId="23824228" w14:textId="4BC46719" w:rsidR="005E0635" w:rsidRPr="005E0635" w:rsidRDefault="005E0635" w:rsidP="005E0635">
            <w:pPr>
              <w:pStyle w:val="ListParagraph"/>
              <w:numPr>
                <w:ilvl w:val="0"/>
                <w:numId w:val="4"/>
              </w:numPr>
            </w:pPr>
            <w:r>
              <w:t>Try to take clear shot in one click.</w:t>
            </w:r>
          </w:p>
          <w:p w14:paraId="004437C3" w14:textId="47C42E22" w:rsidR="00036450" w:rsidRDefault="00E62E73" w:rsidP="00036450">
            <w:pPr>
              <w:pStyle w:val="Heading2"/>
            </w:pPr>
            <w:r>
              <w:t>skill</w:t>
            </w:r>
            <w:r w:rsidR="00CE0AAE">
              <w:t>s</w:t>
            </w:r>
          </w:p>
          <w:p w14:paraId="4B5D52EE" w14:textId="0569D2AF" w:rsidR="00036450" w:rsidRDefault="00CE0AAE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Analytical</w:t>
            </w:r>
            <w:r w:rsidR="00E62E73">
              <w:rPr>
                <w:noProof/>
                <w:color w:val="000000" w:themeColor="text1"/>
              </w:rPr>
              <w:t xml:space="preserve"> Thinking</w:t>
            </w:r>
          </w:p>
          <w:p w14:paraId="7E789D54" w14:textId="77777777" w:rsidR="00CE0AAE" w:rsidRDefault="00CE0AAE" w:rsidP="004D3011">
            <w:pPr>
              <w:rPr>
                <w:noProof/>
                <w:color w:val="000000" w:themeColor="text1"/>
              </w:rPr>
            </w:pPr>
          </w:p>
          <w:p w14:paraId="3ACBA444" w14:textId="3BE5EB17" w:rsidR="00E62E73" w:rsidRDefault="00E62E73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Communication</w:t>
            </w:r>
          </w:p>
          <w:p w14:paraId="5CDC1555" w14:textId="77777777" w:rsidR="00E62E73" w:rsidRDefault="00E62E73" w:rsidP="004D3011">
            <w:pPr>
              <w:rPr>
                <w:noProof/>
                <w:color w:val="000000" w:themeColor="text1"/>
              </w:rPr>
            </w:pPr>
          </w:p>
          <w:p w14:paraId="558EB031" w14:textId="4C6E3B4E" w:rsidR="00E62E73" w:rsidRDefault="00E62E73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Social Media</w:t>
            </w:r>
          </w:p>
          <w:p w14:paraId="504FF0A4" w14:textId="77777777" w:rsidR="00E62E73" w:rsidRDefault="00E62E73" w:rsidP="004D3011">
            <w:pPr>
              <w:rPr>
                <w:noProof/>
                <w:color w:val="000000" w:themeColor="text1"/>
              </w:rPr>
            </w:pPr>
          </w:p>
          <w:p w14:paraId="79F34974" w14:textId="54587886" w:rsidR="00E62E73" w:rsidRDefault="00E62E73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Project Management Tools</w:t>
            </w:r>
          </w:p>
          <w:p w14:paraId="37FBA824" w14:textId="77777777" w:rsidR="00CE0AAE" w:rsidRDefault="00CE0AAE" w:rsidP="004D3011">
            <w:pPr>
              <w:rPr>
                <w:noProof/>
                <w:color w:val="000000" w:themeColor="text1"/>
              </w:rPr>
            </w:pPr>
          </w:p>
          <w:p w14:paraId="541BDCAD" w14:textId="4FC79DC0" w:rsidR="00E62E73" w:rsidRPr="004D3011" w:rsidRDefault="00E62E73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 Problem Solving</w:t>
            </w:r>
          </w:p>
        </w:tc>
      </w:tr>
    </w:tbl>
    <w:p w14:paraId="78E44A61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C463" w14:textId="77777777" w:rsidR="00C74E99" w:rsidRDefault="00C74E99" w:rsidP="000C45FF">
      <w:r>
        <w:separator/>
      </w:r>
    </w:p>
  </w:endnote>
  <w:endnote w:type="continuationSeparator" w:id="0">
    <w:p w14:paraId="6356B674" w14:textId="77777777" w:rsidR="00C74E99" w:rsidRDefault="00C74E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0F75" w14:textId="77777777" w:rsidR="00C74E99" w:rsidRDefault="00C74E99" w:rsidP="000C45FF">
      <w:r>
        <w:separator/>
      </w:r>
    </w:p>
  </w:footnote>
  <w:footnote w:type="continuationSeparator" w:id="0">
    <w:p w14:paraId="26E610DA" w14:textId="77777777" w:rsidR="00C74E99" w:rsidRDefault="00C74E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09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C6E958" wp14:editId="6DF2BFE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0C3"/>
    <w:multiLevelType w:val="hybridMultilevel"/>
    <w:tmpl w:val="C5E2114C"/>
    <w:lvl w:ilvl="0" w:tplc="11880DF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5AD8"/>
    <w:multiLevelType w:val="hybridMultilevel"/>
    <w:tmpl w:val="BEE02B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897"/>
    <w:multiLevelType w:val="hybridMultilevel"/>
    <w:tmpl w:val="1B5A9CF2"/>
    <w:lvl w:ilvl="0" w:tplc="11880DF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A89"/>
    <w:multiLevelType w:val="hybridMultilevel"/>
    <w:tmpl w:val="700CD71C"/>
    <w:lvl w:ilvl="0" w:tplc="11880DF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2E90"/>
    <w:multiLevelType w:val="hybridMultilevel"/>
    <w:tmpl w:val="0AB62D8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9C476F2"/>
    <w:multiLevelType w:val="hybridMultilevel"/>
    <w:tmpl w:val="EDB852D4"/>
    <w:lvl w:ilvl="0" w:tplc="11880DF0">
      <w:start w:val="2019"/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B8E2A80"/>
    <w:multiLevelType w:val="hybridMultilevel"/>
    <w:tmpl w:val="F3D25962"/>
    <w:lvl w:ilvl="0" w:tplc="11880DF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3DD"/>
    <w:multiLevelType w:val="hybridMultilevel"/>
    <w:tmpl w:val="B5C2537C"/>
    <w:lvl w:ilvl="0" w:tplc="11880DF0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24684">
    <w:abstractNumId w:val="4"/>
  </w:num>
  <w:num w:numId="2" w16cid:durableId="2069498006">
    <w:abstractNumId w:val="6"/>
  </w:num>
  <w:num w:numId="3" w16cid:durableId="130832561">
    <w:abstractNumId w:val="7"/>
  </w:num>
  <w:num w:numId="4" w16cid:durableId="1852599577">
    <w:abstractNumId w:val="3"/>
  </w:num>
  <w:num w:numId="5" w16cid:durableId="1917476694">
    <w:abstractNumId w:val="5"/>
  </w:num>
  <w:num w:numId="6" w16cid:durableId="2118745793">
    <w:abstractNumId w:val="0"/>
  </w:num>
  <w:num w:numId="7" w16cid:durableId="1900624612">
    <w:abstractNumId w:val="2"/>
  </w:num>
  <w:num w:numId="8" w16cid:durableId="155045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C5"/>
    <w:rsid w:val="00036450"/>
    <w:rsid w:val="00077A8D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7C49"/>
    <w:rsid w:val="0030481B"/>
    <w:rsid w:val="003156FC"/>
    <w:rsid w:val="003254B5"/>
    <w:rsid w:val="0035192D"/>
    <w:rsid w:val="0037121F"/>
    <w:rsid w:val="003910D8"/>
    <w:rsid w:val="003A6B7D"/>
    <w:rsid w:val="003B06CA"/>
    <w:rsid w:val="003C75FA"/>
    <w:rsid w:val="004071FC"/>
    <w:rsid w:val="00445947"/>
    <w:rsid w:val="004813B3"/>
    <w:rsid w:val="00496591"/>
    <w:rsid w:val="004C63E4"/>
    <w:rsid w:val="004D3011"/>
    <w:rsid w:val="004F6AD1"/>
    <w:rsid w:val="005262AC"/>
    <w:rsid w:val="00572E93"/>
    <w:rsid w:val="005E0635"/>
    <w:rsid w:val="005E39D5"/>
    <w:rsid w:val="005F0F73"/>
    <w:rsid w:val="00600670"/>
    <w:rsid w:val="0062123A"/>
    <w:rsid w:val="00646E75"/>
    <w:rsid w:val="006771D0"/>
    <w:rsid w:val="00715FCB"/>
    <w:rsid w:val="0072163D"/>
    <w:rsid w:val="00743101"/>
    <w:rsid w:val="007462B3"/>
    <w:rsid w:val="00764C9F"/>
    <w:rsid w:val="007775E1"/>
    <w:rsid w:val="007867A0"/>
    <w:rsid w:val="007927F5"/>
    <w:rsid w:val="007E60DC"/>
    <w:rsid w:val="00802CA0"/>
    <w:rsid w:val="00904D24"/>
    <w:rsid w:val="009260CD"/>
    <w:rsid w:val="00940A66"/>
    <w:rsid w:val="00952C25"/>
    <w:rsid w:val="00A2118D"/>
    <w:rsid w:val="00A5724D"/>
    <w:rsid w:val="00AD0A50"/>
    <w:rsid w:val="00AD76E2"/>
    <w:rsid w:val="00AF77B8"/>
    <w:rsid w:val="00B20152"/>
    <w:rsid w:val="00B359E4"/>
    <w:rsid w:val="00B57D98"/>
    <w:rsid w:val="00B70850"/>
    <w:rsid w:val="00BC08C5"/>
    <w:rsid w:val="00C066B6"/>
    <w:rsid w:val="00C37BA1"/>
    <w:rsid w:val="00C4674C"/>
    <w:rsid w:val="00C506CF"/>
    <w:rsid w:val="00C72BED"/>
    <w:rsid w:val="00C74E99"/>
    <w:rsid w:val="00C9578B"/>
    <w:rsid w:val="00CB0055"/>
    <w:rsid w:val="00CE0AAE"/>
    <w:rsid w:val="00D2522B"/>
    <w:rsid w:val="00D422DE"/>
    <w:rsid w:val="00D5459D"/>
    <w:rsid w:val="00DA1F4D"/>
    <w:rsid w:val="00DD172A"/>
    <w:rsid w:val="00E25A26"/>
    <w:rsid w:val="00E4381A"/>
    <w:rsid w:val="00E55D74"/>
    <w:rsid w:val="00E62E73"/>
    <w:rsid w:val="00EC5549"/>
    <w:rsid w:val="00F60274"/>
    <w:rsid w:val="00F7043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5EFA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F6A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2E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i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CA71B139B24C94B85B1690947AC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F821-798D-4B9F-B704-8806B6D52726}"/>
      </w:docPartPr>
      <w:docPartBody>
        <w:p w:rsidR="00655145" w:rsidRDefault="00000000">
          <w:pPr>
            <w:pStyle w:val="E0CA71B139B24C94B85B1690947AC352"/>
          </w:pPr>
          <w:r w:rsidRPr="00CB0055">
            <w:t>Contact</w:t>
          </w:r>
        </w:p>
      </w:docPartBody>
    </w:docPart>
    <w:docPart>
      <w:docPartPr>
        <w:name w:val="5549E0F545BC4FF79FFD814C96D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2F43-A461-42FD-94F1-50E4C49E6CD8}"/>
      </w:docPartPr>
      <w:docPartBody>
        <w:p w:rsidR="00655145" w:rsidRDefault="00000000">
          <w:pPr>
            <w:pStyle w:val="5549E0F545BC4FF79FFD814C96DA53F9"/>
          </w:pPr>
          <w:r w:rsidRPr="004D3011">
            <w:t>PHONE:</w:t>
          </w:r>
        </w:p>
      </w:docPartBody>
    </w:docPart>
    <w:docPart>
      <w:docPartPr>
        <w:name w:val="BB6EF65DD7004F068EC30C1CB290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8047E-C0E7-4AE8-BCD1-257F6BC5AF4F}"/>
      </w:docPartPr>
      <w:docPartBody>
        <w:p w:rsidR="00655145" w:rsidRDefault="00000000">
          <w:pPr>
            <w:pStyle w:val="BB6EF65DD7004F068EC30C1CB290A4F1"/>
          </w:pPr>
          <w:r w:rsidRPr="00CB0055">
            <w:t>Hobbies</w:t>
          </w:r>
        </w:p>
      </w:docPartBody>
    </w:docPart>
    <w:docPart>
      <w:docPartPr>
        <w:name w:val="7B6CF8B83AFD4F899D94E8DBF4D2C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DC086-DFF8-4283-9175-DF2F67201F29}"/>
      </w:docPartPr>
      <w:docPartBody>
        <w:p w:rsidR="00655145" w:rsidRDefault="00000000">
          <w:pPr>
            <w:pStyle w:val="7B6CF8B83AFD4F899D94E8DBF4D2CA4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B9"/>
    <w:rsid w:val="00322F8F"/>
    <w:rsid w:val="004B58CC"/>
    <w:rsid w:val="00597DB9"/>
    <w:rsid w:val="0065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A71B139B24C94B85B1690947AC352">
    <w:name w:val="E0CA71B139B24C94B85B1690947AC352"/>
  </w:style>
  <w:style w:type="paragraph" w:customStyle="1" w:styleId="5549E0F545BC4FF79FFD814C96DA53F9">
    <w:name w:val="5549E0F545BC4FF79FFD814C96DA53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B6EF65DD7004F068EC30C1CB290A4F1">
    <w:name w:val="BB6EF65DD7004F068EC30C1CB290A4F1"/>
  </w:style>
  <w:style w:type="paragraph" w:customStyle="1" w:styleId="7B6CF8B83AFD4F899D94E8DBF4D2CA45">
    <w:name w:val="7B6CF8B83AFD4F899D94E8DBF4D2CA4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A04EF-7C54-475C-850F-1F102293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2022-12-14T00:24:00Z</dcterms:created>
  <dcterms:modified xsi:type="dcterms:W3CDTF">2023-09-30T13:39:00Z</dcterms:modified>
</cp:coreProperties>
</file>